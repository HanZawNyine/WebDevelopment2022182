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E63E" w14:textId="4A5E9D88" w:rsidR="00F014D6" w:rsidRDefault="00F014D6"/>
    <w:p w14:paraId="2ACE4F69" w14:textId="47C9434A" w:rsidR="00F014D6" w:rsidRDefault="00F014D6"/>
    <w:p w14:paraId="0F27470D" w14:textId="70DD770A" w:rsidR="00F014D6" w:rsidRDefault="00F014D6"/>
    <w:p w14:paraId="7B2CB91C" w14:textId="7DC65863" w:rsidR="00F014D6" w:rsidRDefault="00F014D6"/>
    <w:p w14:paraId="3D39B97D" w14:textId="6A8DBD0F" w:rsidR="00F014D6" w:rsidRDefault="00F014D6"/>
    <w:p w14:paraId="5A9AE1AF" w14:textId="02D0CC5F" w:rsidR="00F014D6" w:rsidRDefault="00F014D6"/>
    <w:p w14:paraId="1F3D0B2A" w14:textId="03E21C03" w:rsidR="00F014D6" w:rsidRDefault="00F014D6"/>
    <w:p w14:paraId="145949BA" w14:textId="406E259C" w:rsidR="00F014D6" w:rsidRDefault="00F014D6"/>
    <w:p w14:paraId="5CA59E9F" w14:textId="58C32881" w:rsidR="00F014D6" w:rsidRDefault="00F014D6"/>
    <w:p w14:paraId="51F5C889" w14:textId="5D1B0A48" w:rsidR="00F014D6" w:rsidRDefault="00F014D6"/>
    <w:p w14:paraId="7166562D" w14:textId="7E04FD5F" w:rsidR="00F014D6" w:rsidRDefault="00F014D6"/>
    <w:p w14:paraId="76A2783C" w14:textId="77777777" w:rsidR="00F014D6" w:rsidRDefault="00F014D6"/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AE3014" w14:paraId="2BCEC733" w14:textId="77777777" w:rsidTr="003740A3">
        <w:trPr>
          <w:trHeight w:val="428"/>
        </w:trPr>
        <w:tc>
          <w:tcPr>
            <w:tcW w:w="10080" w:type="dxa"/>
          </w:tcPr>
          <w:p w14:paraId="655C950C" w14:textId="6C19DDA8" w:rsidR="00793CBE" w:rsidRPr="003740A3" w:rsidRDefault="00793CBE" w:rsidP="003740A3"/>
        </w:tc>
      </w:tr>
      <w:tr w:rsidR="00F014D6" w14:paraId="4FDFF798" w14:textId="77777777" w:rsidTr="00F279A5">
        <w:trPr>
          <w:trHeight w:val="1526"/>
        </w:trPr>
        <w:tc>
          <w:tcPr>
            <w:tcW w:w="10080" w:type="dxa"/>
            <w:vAlign w:val="bottom"/>
          </w:tcPr>
          <w:p w14:paraId="7034B87B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Personal Information</w:t>
            </w:r>
          </w:p>
          <w:p w14:paraId="31963A73" w14:textId="77777777" w:rsidR="00F014D6" w:rsidRDefault="00F014D6" w:rsidP="00F014D6">
            <w:r>
              <w:t>name : Han Zaw Nyein           phone number : 09 448 450 841</w:t>
            </w:r>
          </w:p>
          <w:p w14:paraId="024C9AEC" w14:textId="44899630" w:rsidR="00F014D6" w:rsidRPr="003740A3" w:rsidRDefault="00F014D6" w:rsidP="00472C29">
            <w:r>
              <w:t>age     :  20                                     email : hanzawnyineonline@gmail.com</w:t>
            </w:r>
          </w:p>
        </w:tc>
      </w:tr>
      <w:tr w:rsidR="00F014D6" w14:paraId="1DBDEA3A" w14:textId="77777777" w:rsidTr="003740A3">
        <w:trPr>
          <w:trHeight w:val="1454"/>
        </w:trPr>
        <w:tc>
          <w:tcPr>
            <w:tcW w:w="10080" w:type="dxa"/>
          </w:tcPr>
          <w:p w14:paraId="2302C16B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</w:p>
          <w:p w14:paraId="3BC2F84B" w14:textId="77777777" w:rsidR="00F014D6" w:rsidRDefault="00F014D6" w:rsidP="00F014D6">
            <w:pPr>
              <w:pStyle w:val="Dates"/>
            </w:pPr>
            <w:r>
              <w:t>2018–2020</w:t>
            </w:r>
          </w:p>
          <w:p w14:paraId="41BC2798" w14:textId="77777777" w:rsidR="00F014D6" w:rsidRDefault="00F014D6" w:rsidP="00F014D6">
            <w:pPr>
              <w:pStyle w:val="Experience"/>
            </w:pPr>
            <w:proofErr w:type="spellStart"/>
            <w:r>
              <w:t>Cumputer</w:t>
            </w:r>
            <w:proofErr w:type="spellEnd"/>
            <w:r>
              <w:t xml:space="preserve"> Basic</w:t>
            </w:r>
            <w:r w:rsidRPr="002A17F8">
              <w:rPr>
                <w:rStyle w:val="Strong"/>
              </w:rPr>
              <w:t>•</w:t>
            </w:r>
            <w:r>
              <w:t xml:space="preserve"> A</w:t>
            </w:r>
            <w:r w:rsidRPr="000C69C6">
              <w:t>ssistant</w:t>
            </w:r>
            <w:r>
              <w:t xml:space="preserve"> Teacher </w:t>
            </w:r>
            <w:r w:rsidRPr="002A17F8">
              <w:rPr>
                <w:rStyle w:val="Strong"/>
              </w:rPr>
              <w:t>•</w:t>
            </w:r>
            <w:r>
              <w:t xml:space="preserve"> ITEC</w:t>
            </w:r>
          </w:p>
          <w:p w14:paraId="6A47BD98" w14:textId="77777777" w:rsidR="00F014D6" w:rsidRDefault="00F014D6" w:rsidP="00F014D6">
            <w:pPr>
              <w:pStyle w:val="Dates"/>
            </w:pPr>
            <w:r>
              <w:t>2018–2020</w:t>
            </w:r>
          </w:p>
          <w:p w14:paraId="5D416614" w14:textId="77777777" w:rsidR="00F014D6" w:rsidRDefault="00F014D6" w:rsidP="00F014D6">
            <w:pPr>
              <w:pStyle w:val="Experience"/>
            </w:pPr>
            <w:r>
              <w:t>Computer Basic</w:t>
            </w:r>
            <w:r w:rsidRPr="002A17F8">
              <w:rPr>
                <w:rStyle w:val="Strong"/>
              </w:rPr>
              <w:t>•</w:t>
            </w:r>
            <w:r>
              <w:t xml:space="preserve"> A</w:t>
            </w:r>
            <w:r w:rsidRPr="000C69C6">
              <w:t>ssistant</w:t>
            </w:r>
            <w:r>
              <w:t xml:space="preserve"> Teacher </w:t>
            </w:r>
            <w:r w:rsidRPr="002A17F8">
              <w:rPr>
                <w:rStyle w:val="Strong"/>
              </w:rPr>
              <w:t>•</w:t>
            </w:r>
            <w:r>
              <w:t xml:space="preserve"> Aung Computer Center</w:t>
            </w:r>
          </w:p>
          <w:p w14:paraId="30F602C1" w14:textId="488CCAB5" w:rsidR="00F014D6" w:rsidRDefault="00F014D6" w:rsidP="00F014D6">
            <w:pPr>
              <w:pStyle w:val="Dates"/>
            </w:pPr>
            <w:r>
              <w:t>2020–2022</w:t>
            </w:r>
          </w:p>
          <w:p w14:paraId="5E2A7456" w14:textId="4268AB8A" w:rsidR="00F014D6" w:rsidRPr="003740A3" w:rsidRDefault="00F014D6" w:rsidP="00472C29">
            <w:pPr>
              <w:pStyle w:val="Experience"/>
            </w:pPr>
            <w:r>
              <w:t>Research and Development</w:t>
            </w:r>
            <w:r w:rsidRPr="002A17F8">
              <w:rPr>
                <w:rStyle w:val="Strong"/>
              </w:rPr>
              <w:t>•</w:t>
            </w:r>
            <w:r>
              <w:t xml:space="preserve"> Django Backend Developer </w:t>
            </w:r>
            <w:r w:rsidRPr="002A17F8">
              <w:rPr>
                <w:rStyle w:val="Strong"/>
              </w:rPr>
              <w:t>•</w:t>
            </w:r>
            <w:r>
              <w:t xml:space="preserve"> </w:t>
            </w:r>
            <w:hyperlink r:id="rId11" w:history="1">
              <w:r w:rsidRPr="00C76F29">
                <w:rPr>
                  <w:rStyle w:val="Hyperlink"/>
                </w:rPr>
                <w:t>National Cyber City</w:t>
              </w:r>
            </w:hyperlink>
          </w:p>
        </w:tc>
      </w:tr>
      <w:tr w:rsidR="00F014D6" w14:paraId="49D68E9E" w14:textId="77777777" w:rsidTr="003740A3">
        <w:trPr>
          <w:trHeight w:val="997"/>
        </w:trPr>
        <w:tc>
          <w:tcPr>
            <w:tcW w:w="10080" w:type="dxa"/>
          </w:tcPr>
          <w:p w14:paraId="4A67F089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14:paraId="1083A5FE" w14:textId="00D5C0FD" w:rsidR="00F014D6" w:rsidRPr="00AE3014" w:rsidRDefault="00F014D6" w:rsidP="00F014D6">
            <w:pPr>
              <w:ind w:left="360"/>
            </w:pPr>
            <w:proofErr w:type="spellStart"/>
            <w:r>
              <w:t>Pathein</w:t>
            </w:r>
            <w:proofErr w:type="spellEnd"/>
            <w:r>
              <w:t xml:space="preserve"> University</w:t>
            </w:r>
            <w:r w:rsidRPr="00AE3014">
              <w:t xml:space="preserve">, </w:t>
            </w:r>
            <w:proofErr w:type="spellStart"/>
            <w:r>
              <w:t>Pathein</w:t>
            </w:r>
            <w:proofErr w:type="spellEnd"/>
            <w:r>
              <w:t xml:space="preserve"> Township, A</w:t>
            </w:r>
            <w:r w:rsidRPr="000C69C6">
              <w:t>yeyarwady</w:t>
            </w:r>
          </w:p>
          <w:p w14:paraId="2583BC2B" w14:textId="171A46F5" w:rsidR="00F014D6" w:rsidRDefault="00F014D6" w:rsidP="00F014D6">
            <w:pPr>
              <w:pStyle w:val="ListParagraph"/>
            </w:pPr>
            <w:r>
              <w:t>Department of Chemistry (Second Year)</w:t>
            </w:r>
          </w:p>
        </w:tc>
      </w:tr>
      <w:tr w:rsidR="00F014D6" w14:paraId="46C768FA" w14:textId="77777777" w:rsidTr="003740A3">
        <w:trPr>
          <w:trHeight w:val="997"/>
        </w:trPr>
        <w:tc>
          <w:tcPr>
            <w:tcW w:w="10080" w:type="dxa"/>
          </w:tcPr>
          <w:p w14:paraId="068C8513" w14:textId="77777777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Skills</w:t>
            </w:r>
          </w:p>
          <w:p w14:paraId="5682F581" w14:textId="2FBA8F92" w:rsidR="00F014D6" w:rsidRDefault="00F014D6" w:rsidP="00F014D6">
            <w:pPr>
              <w:pStyle w:val="ListParagraph"/>
              <w:numPr>
                <w:ilvl w:val="0"/>
                <w:numId w:val="4"/>
              </w:numPr>
            </w:pPr>
            <w:r>
              <w:t>HTML, CSS, Bootstrap 5</w:t>
            </w:r>
          </w:p>
          <w:p w14:paraId="611A3F8A" w14:textId="2E3BC000" w:rsidR="00F014D6" w:rsidRDefault="00F014D6" w:rsidP="00F014D6">
            <w:pPr>
              <w:pStyle w:val="ListParagraph"/>
              <w:numPr>
                <w:ilvl w:val="0"/>
                <w:numId w:val="4"/>
              </w:numPr>
            </w:pPr>
            <w:r>
              <w:t xml:space="preserve">Core Python and Django Web Framework </w:t>
            </w:r>
          </w:p>
          <w:p w14:paraId="454191BF" w14:textId="3209BC3B" w:rsidR="00F014D6" w:rsidRDefault="00A92B31" w:rsidP="00F014D6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</w:t>
            </w:r>
            <w:r w:rsidR="00F014D6">
              <w:t>Restful API (Django REST framework)</w:t>
            </w:r>
          </w:p>
          <w:p w14:paraId="21F88326" w14:textId="3AC8C41A" w:rsidR="007D37DE" w:rsidRDefault="007D37DE" w:rsidP="00F014D6">
            <w:pPr>
              <w:pStyle w:val="ListParagraph"/>
              <w:numPr>
                <w:ilvl w:val="0"/>
                <w:numId w:val="4"/>
              </w:numPr>
            </w:pPr>
            <w:r>
              <w:t>Python Web Automation (Selenium)</w:t>
            </w:r>
          </w:p>
          <w:p w14:paraId="11F4AF5F" w14:textId="2C8D4647" w:rsidR="00F014D6" w:rsidRDefault="00F014D6" w:rsidP="00F014D6">
            <w:pPr>
              <w:pStyle w:val="ListParagraph"/>
              <w:numPr>
                <w:ilvl w:val="0"/>
                <w:numId w:val="4"/>
              </w:numPr>
            </w:pPr>
            <w:r>
              <w:t xml:space="preserve">Some Django Deploy Knowledge of </w:t>
            </w:r>
            <w:hyperlink r:id="rId12" w:history="1">
              <w:r w:rsidRPr="00C76F29">
                <w:rPr>
                  <w:rStyle w:val="Hyperlink"/>
                </w:rPr>
                <w:t>Heroku</w:t>
              </w:r>
            </w:hyperlink>
            <w:r>
              <w:t xml:space="preserve"> and </w:t>
            </w:r>
            <w:hyperlink r:id="rId13" w:history="1">
              <w:proofErr w:type="spellStart"/>
              <w:r w:rsidRPr="00C76F29">
                <w:rPr>
                  <w:rStyle w:val="Hyperlink"/>
                </w:rPr>
                <w:t>pythonanywhere</w:t>
              </w:r>
              <w:proofErr w:type="spellEnd"/>
            </w:hyperlink>
          </w:p>
          <w:p w14:paraId="29E4FB04" w14:textId="7332E639" w:rsidR="00F014D6" w:rsidRDefault="00F014D6" w:rsidP="00472C29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Odoo Framework, C and C Plus </w:t>
            </w:r>
            <w:proofErr w:type="spellStart"/>
            <w:r>
              <w:t>Plus</w:t>
            </w:r>
            <w:proofErr w:type="spellEnd"/>
            <w:r>
              <w:t xml:space="preserve"> (C/C++), C Sharp (C#) Window Form Application, Golang</w:t>
            </w:r>
            <w:r w:rsidR="00472C29">
              <w:t>, Qt Framework</w:t>
            </w:r>
          </w:p>
          <w:p w14:paraId="1E3FE3CD" w14:textId="77777777" w:rsidR="007D37DE" w:rsidRDefault="007D37DE" w:rsidP="00E803FE">
            <w:pPr>
              <w:pStyle w:val="ListParagraph"/>
              <w:numPr>
                <w:ilvl w:val="0"/>
                <w:numId w:val="4"/>
              </w:numPr>
            </w:pPr>
            <w:r>
              <w:t xml:space="preserve">Knowledge of </w:t>
            </w:r>
            <w:r w:rsidR="00F014D6">
              <w:t>D</w:t>
            </w:r>
            <w:r w:rsidR="00F014D6" w:rsidRPr="00131D2B">
              <w:t xml:space="preserve">ata </w:t>
            </w:r>
            <w:r w:rsidR="00F014D6">
              <w:t>S</w:t>
            </w:r>
            <w:r w:rsidR="00F014D6" w:rsidRPr="00131D2B">
              <w:t xml:space="preserve">tructures and </w:t>
            </w:r>
            <w:r w:rsidR="00F014D6">
              <w:t>A</w:t>
            </w:r>
            <w:r w:rsidR="00F014D6" w:rsidRPr="00131D2B">
              <w:t>lgorithms</w:t>
            </w:r>
            <w:r w:rsidR="00F014D6">
              <w:t xml:space="preserve"> (C Plus </w:t>
            </w:r>
            <w:proofErr w:type="spellStart"/>
            <w:r w:rsidR="00F014D6">
              <w:t>Plus</w:t>
            </w:r>
            <w:proofErr w:type="spellEnd"/>
            <w:r w:rsidR="00F014D6">
              <w:t>, Python)</w:t>
            </w:r>
            <w:r>
              <w:t>, Classic Computer Science Problems</w:t>
            </w:r>
          </w:p>
          <w:p w14:paraId="37B8C76D" w14:textId="654BAF44" w:rsidR="000A1DA9" w:rsidRPr="00881AA5" w:rsidRDefault="000A1DA9" w:rsidP="00E803FE">
            <w:pPr>
              <w:pStyle w:val="ListParagraph"/>
              <w:numPr>
                <w:ilvl w:val="0"/>
                <w:numId w:val="4"/>
              </w:numPr>
            </w:pPr>
            <w:r>
              <w:t>Knowledge of</w:t>
            </w:r>
            <w:r w:rsidR="00B21D80">
              <w:t xml:space="preserve"> Database Management System - </w:t>
            </w:r>
            <w:r>
              <w:t xml:space="preserve"> MySQL, SQLite, </w:t>
            </w:r>
            <w:proofErr w:type="spellStart"/>
            <w:r>
              <w:t>Postgre</w:t>
            </w:r>
            <w:proofErr w:type="spellEnd"/>
            <w:r>
              <w:t xml:space="preserve"> SQL,</w:t>
            </w:r>
            <w:r w:rsidR="0048627A">
              <w:t xml:space="preserve"> </w:t>
            </w:r>
            <w:proofErr w:type="spellStart"/>
            <w:r w:rsidR="0048627A">
              <w:t>supcase</w:t>
            </w:r>
            <w:proofErr w:type="spellEnd"/>
            <w:r w:rsidR="0048627A">
              <w:t>,</w:t>
            </w:r>
            <w:r>
              <w:t xml:space="preserve"> </w:t>
            </w:r>
            <w:proofErr w:type="spellStart"/>
            <w:r>
              <w:t>Mongo</w:t>
            </w:r>
            <w:r w:rsidR="0048627A">
              <w:t>D</w:t>
            </w:r>
            <w:r>
              <w:t>b</w:t>
            </w:r>
            <w:proofErr w:type="spellEnd"/>
            <w:r>
              <w:t xml:space="preserve"> (NoSQL)</w:t>
            </w:r>
            <w:r w:rsidR="0048627A">
              <w:t xml:space="preserve"> and firebase</w:t>
            </w:r>
          </w:p>
        </w:tc>
      </w:tr>
      <w:tr w:rsidR="00F014D6" w14:paraId="7F161931" w14:textId="77777777" w:rsidTr="003740A3">
        <w:trPr>
          <w:trHeight w:val="494"/>
        </w:trPr>
        <w:tc>
          <w:tcPr>
            <w:tcW w:w="10080" w:type="dxa"/>
          </w:tcPr>
          <w:p w14:paraId="290E4F29" w14:textId="38A46AF1" w:rsidR="00F014D6" w:rsidRDefault="00F014D6" w:rsidP="00F014D6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Social Links</w:t>
            </w:r>
          </w:p>
          <w:p w14:paraId="24FFA97E" w14:textId="07DA5825" w:rsidR="00F014D6" w:rsidRDefault="00F014D6" w:rsidP="00F014D6">
            <w:proofErr w:type="spellStart"/>
            <w:r>
              <w:t>Github</w:t>
            </w:r>
            <w:proofErr w:type="spellEnd"/>
            <w:r>
              <w:t xml:space="preserve"> - </w:t>
            </w:r>
            <w:hyperlink r:id="rId14" w:history="1">
              <w:r w:rsidRPr="0099617D">
                <w:rPr>
                  <w:rStyle w:val="Hyperlink"/>
                </w:rPr>
                <w:t>https://github.com/HanZawNyine</w:t>
              </w:r>
            </w:hyperlink>
          </w:p>
        </w:tc>
      </w:tr>
    </w:tbl>
    <w:p w14:paraId="0DD16583" w14:textId="77777777" w:rsidR="00BD7DB3" w:rsidRPr="007D2A62" w:rsidRDefault="00BD7DB3">
      <w:pPr>
        <w:rPr>
          <w:sz w:val="12"/>
        </w:rPr>
      </w:pPr>
    </w:p>
    <w:sectPr w:rsidR="00BD7DB3" w:rsidRPr="007D2A62" w:rsidSect="001951A8">
      <w:headerReference w:type="default" r:id="rId15"/>
      <w:footerReference w:type="default" r:id="rId16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17B1" w14:textId="77777777" w:rsidR="00105915" w:rsidRDefault="00105915" w:rsidP="00793CBE">
      <w:r>
        <w:separator/>
      </w:r>
    </w:p>
  </w:endnote>
  <w:endnote w:type="continuationSeparator" w:id="0">
    <w:p w14:paraId="3A9CEB96" w14:textId="77777777" w:rsidR="00105915" w:rsidRDefault="00105915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D90A" w14:textId="77777777" w:rsidR="00BD7DB3" w:rsidRDefault="00BD7D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9D11CD3" wp14:editId="264B8B1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5E72F" id="Freeform 13" o:spid="_x0000_s1026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009D3" w14:textId="77777777" w:rsidR="00105915" w:rsidRDefault="00105915" w:rsidP="00793CBE">
      <w:r>
        <w:separator/>
      </w:r>
    </w:p>
  </w:footnote>
  <w:footnote w:type="continuationSeparator" w:id="0">
    <w:p w14:paraId="4B0F89F8" w14:textId="77777777" w:rsidR="00105915" w:rsidRDefault="00105915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2CC7" w14:textId="1730C970" w:rsidR="00BD7DB3" w:rsidRDefault="00F014D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5AC7D6B" wp14:editId="7A95B453">
          <wp:simplePos x="0" y="0"/>
          <wp:positionH relativeFrom="column">
            <wp:posOffset>5356225</wp:posOffset>
          </wp:positionH>
          <wp:positionV relativeFrom="paragraph">
            <wp:posOffset>313055</wp:posOffset>
          </wp:positionV>
          <wp:extent cx="1445895" cy="1456690"/>
          <wp:effectExtent l="0" t="0" r="190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895" cy="1456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7DB3">
      <w:rPr>
        <w:noProof/>
      </w:rPr>
      <mc:AlternateContent>
        <mc:Choice Requires="wpg">
          <w:drawing>
            <wp:anchor distT="0" distB="0" distL="114300" distR="114300" simplePos="0" relativeHeight="251658239" behindDoc="0" locked="0" layoutInCell="1" allowOverlap="1" wp14:anchorId="133460E0" wp14:editId="4B7D0B8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748643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3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17550" y="907777"/>
                          <a:ext cx="5028826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7934"/>
                            </w:tblGrid>
                            <w:tr w:rsidR="00F014D6" w:rsidRPr="003740A3" w14:paraId="6AC14064" w14:textId="77777777" w:rsidTr="00603B07">
                              <w:trPr>
                                <w:trHeight w:val="1526"/>
                              </w:trPr>
                              <w:tc>
                                <w:tcPr>
                                  <w:tcW w:w="10080" w:type="dxa"/>
                                  <w:vAlign w:val="center"/>
                                </w:tcPr>
                                <w:p w14:paraId="16F09B3A" w14:textId="77777777" w:rsidR="00F014D6" w:rsidRDefault="00F014D6" w:rsidP="00F014D6">
                                  <w:pPr>
                                    <w:pStyle w:val="Title"/>
                                  </w:pPr>
                                  <w:r>
                                    <w:t>Han Zaw Nyein</w:t>
                                  </w:r>
                                </w:p>
                                <w:p w14:paraId="277FBEA3" w14:textId="77777777" w:rsidR="00F014D6" w:rsidRPr="003740A3" w:rsidRDefault="00F014D6" w:rsidP="00F014D6">
                                  <w:pPr>
                                    <w:pStyle w:val="Information"/>
                                  </w:pPr>
                                  <w:r>
                                    <w:t xml:space="preserve">Ngwe </w:t>
                                  </w:r>
                                  <w:proofErr w:type="spellStart"/>
                                  <w:r>
                                    <w:t>Saung</w:t>
                                  </w:r>
                                  <w:proofErr w:type="spellEnd"/>
                                  <w:r>
                                    <w:t xml:space="preserve"> Beach </w:t>
                                  </w:r>
                                  <w:r w:rsidRPr="003740A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•</w:t>
                                  </w:r>
                                  <w:r w:rsidRPr="003740A3">
                                    <w:rPr>
                                      <w:color w:val="99C9EC" w:themeColor="background2"/>
                                    </w:rPr>
                                    <w:t xml:space="preserve"> </w:t>
                                  </w:r>
                                  <w:r>
                                    <w:t>Myanmar</w:t>
                                  </w:r>
                                  <w:r w:rsidRPr="003740A3">
                                    <w:t xml:space="preserve"> </w:t>
                                  </w:r>
                                  <w:r w:rsidRPr="003740A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•</w:t>
                                  </w:r>
                                  <w:r w:rsidRPr="003740A3">
                                    <w:t xml:space="preserve"> </w:t>
                                  </w:r>
                                  <w:r>
                                    <w:t>09 448 450 841</w:t>
                                  </w:r>
                                  <w:r w:rsidRPr="003740A3">
                                    <w:t xml:space="preserve"> </w:t>
                                  </w:r>
                                  <w:r w:rsidRPr="003740A3">
                                    <w:rPr>
                                      <w:rStyle w:val="Strong"/>
                                      <w:b w:val="0"/>
                                      <w:bCs w:val="0"/>
                                    </w:rPr>
                                    <w:t>•</w:t>
                                  </w:r>
                                  <w:r w:rsidRPr="003740A3">
                                    <w:t xml:space="preserve"> </w:t>
                                  </w:r>
                                  <w:r>
                                    <w:t>hanzawnyineonline@gmail.com</w:t>
                                  </w:r>
                                </w:p>
                              </w:tc>
                            </w:tr>
                            <w:tr w:rsidR="00F014D6" w:rsidRPr="003740A3" w14:paraId="54737B58" w14:textId="77777777" w:rsidTr="00603B07">
                              <w:trPr>
                                <w:trHeight w:val="1454"/>
                              </w:trPr>
                              <w:tc>
                                <w:tcPr>
                                  <w:tcW w:w="10080" w:type="dxa"/>
                                </w:tcPr>
                                <w:p w14:paraId="12D0199E" w14:textId="77777777" w:rsidR="00F014D6" w:rsidRPr="003740A3" w:rsidRDefault="00F014D6" w:rsidP="00F014D6"/>
                              </w:tc>
                            </w:tr>
                          </w:tbl>
                          <w:p w14:paraId="3B23D34A" w14:textId="77777777" w:rsidR="00BD7DB3" w:rsidRDefault="00BD7DB3" w:rsidP="00793CBE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3460E0" id="Group 8" o:spid="_x0000_s1026" alt="Header background graphic including image of clouds, accent boxes, and image of person" style="position:absolute;margin-left:0;margin-top:0;width:612pt;height:216.45pt;z-index:251658239;mso-width-percent:1000;mso-position-horizontal:center;mso-position-horizontal-relative:page;mso-position-vertical:top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    <v:fill r:id="rId3" o:title="Sky. Background placeholder" recolor="t" rotate="t" type="frame"/>
                <o:lock v:ext="edit" aspectratio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7175;top:9077;width:50288;height:9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002744 [3215]" stroked="f">
                <v:textbox inset="0,0,0,0">
                  <w:txbxContent>
                    <w:tbl>
                      <w:tblPr>
                        <w:tblW w:w="5000" w:type="pct"/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7934"/>
                      </w:tblGrid>
                      <w:tr w:rsidR="00F014D6" w:rsidRPr="003740A3" w14:paraId="6AC14064" w14:textId="77777777" w:rsidTr="00603B07">
                        <w:trPr>
                          <w:trHeight w:val="1526"/>
                        </w:trPr>
                        <w:tc>
                          <w:tcPr>
                            <w:tcW w:w="10080" w:type="dxa"/>
                            <w:vAlign w:val="center"/>
                          </w:tcPr>
                          <w:p w14:paraId="16F09B3A" w14:textId="77777777" w:rsidR="00F014D6" w:rsidRDefault="00F014D6" w:rsidP="00F014D6">
                            <w:pPr>
                              <w:pStyle w:val="Title"/>
                            </w:pPr>
                            <w:r>
                              <w:t>Han Zaw Nyein</w:t>
                            </w:r>
                          </w:p>
                          <w:p w14:paraId="277FBEA3" w14:textId="77777777" w:rsidR="00F014D6" w:rsidRPr="003740A3" w:rsidRDefault="00F014D6" w:rsidP="00F014D6">
                            <w:pPr>
                              <w:pStyle w:val="Information"/>
                            </w:pPr>
                            <w:r>
                              <w:t xml:space="preserve">Ngwe </w:t>
                            </w:r>
                            <w:proofErr w:type="spellStart"/>
                            <w:r>
                              <w:t>Saung</w:t>
                            </w:r>
                            <w:proofErr w:type="spellEnd"/>
                            <w:r>
                              <w:t xml:space="preserve"> Beach </w:t>
                            </w:r>
                            <w:r w:rsidRPr="003740A3">
                              <w:rPr>
                                <w:rStyle w:val="Strong"/>
                                <w:b w:val="0"/>
                                <w:bCs w:val="0"/>
                              </w:rPr>
                              <w:t>•</w:t>
                            </w:r>
                            <w:r w:rsidRPr="003740A3">
                              <w:rPr>
                                <w:color w:val="99C9EC" w:themeColor="background2"/>
                              </w:rPr>
                              <w:t xml:space="preserve"> </w:t>
                            </w:r>
                            <w:r>
                              <w:t>Myanmar</w:t>
                            </w:r>
                            <w:r w:rsidRPr="003740A3">
                              <w:t xml:space="preserve"> </w:t>
                            </w:r>
                            <w:r w:rsidRPr="003740A3">
                              <w:rPr>
                                <w:rStyle w:val="Strong"/>
                                <w:b w:val="0"/>
                                <w:bCs w:val="0"/>
                              </w:rPr>
                              <w:t>•</w:t>
                            </w:r>
                            <w:r w:rsidRPr="003740A3">
                              <w:t xml:space="preserve"> </w:t>
                            </w:r>
                            <w:r>
                              <w:t>09 448 450 841</w:t>
                            </w:r>
                            <w:r w:rsidRPr="003740A3">
                              <w:t xml:space="preserve"> </w:t>
                            </w:r>
                            <w:r w:rsidRPr="003740A3">
                              <w:rPr>
                                <w:rStyle w:val="Strong"/>
                                <w:b w:val="0"/>
                                <w:bCs w:val="0"/>
                              </w:rPr>
                              <w:t>•</w:t>
                            </w:r>
                            <w:r w:rsidRPr="003740A3">
                              <w:t xml:space="preserve"> </w:t>
                            </w:r>
                            <w:r>
                              <w:t>hanzawnyineonline@gmail.com</w:t>
                            </w:r>
                          </w:p>
                        </w:tc>
                      </w:tr>
                      <w:tr w:rsidR="00F014D6" w:rsidRPr="003740A3" w14:paraId="54737B58" w14:textId="77777777" w:rsidTr="00603B07">
                        <w:trPr>
                          <w:trHeight w:val="1454"/>
                        </w:trPr>
                        <w:tc>
                          <w:tcPr>
                            <w:tcW w:w="10080" w:type="dxa"/>
                          </w:tcPr>
                          <w:p w14:paraId="12D0199E" w14:textId="77777777" w:rsidR="00F014D6" w:rsidRPr="003740A3" w:rsidRDefault="00F014D6" w:rsidP="00F014D6"/>
                        </w:tc>
                      </w:tr>
                    </w:tbl>
                    <w:p w14:paraId="3B23D34A" w14:textId="77777777" w:rsidR="00BD7DB3" w:rsidRDefault="00BD7DB3" w:rsidP="00793CBE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B5F38"/>
    <w:multiLevelType w:val="hybridMultilevel"/>
    <w:tmpl w:val="7C321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80"/>
    <w:rsid w:val="000959A8"/>
    <w:rsid w:val="000A1DA9"/>
    <w:rsid w:val="000C36D1"/>
    <w:rsid w:val="000C69C6"/>
    <w:rsid w:val="00105915"/>
    <w:rsid w:val="0011739C"/>
    <w:rsid w:val="00131D2B"/>
    <w:rsid w:val="001951A8"/>
    <w:rsid w:val="001C0A22"/>
    <w:rsid w:val="002132AB"/>
    <w:rsid w:val="00224F46"/>
    <w:rsid w:val="002642D9"/>
    <w:rsid w:val="00283E08"/>
    <w:rsid w:val="00295C97"/>
    <w:rsid w:val="002A17F8"/>
    <w:rsid w:val="002B164D"/>
    <w:rsid w:val="002F5905"/>
    <w:rsid w:val="003740A3"/>
    <w:rsid w:val="003D089F"/>
    <w:rsid w:val="00415A4A"/>
    <w:rsid w:val="00470497"/>
    <w:rsid w:val="00472C29"/>
    <w:rsid w:val="0048627A"/>
    <w:rsid w:val="004A7B8E"/>
    <w:rsid w:val="004C3914"/>
    <w:rsid w:val="005D3E45"/>
    <w:rsid w:val="00602D68"/>
    <w:rsid w:val="006142BA"/>
    <w:rsid w:val="00721236"/>
    <w:rsid w:val="00793CBE"/>
    <w:rsid w:val="007D2A62"/>
    <w:rsid w:val="007D37DE"/>
    <w:rsid w:val="00863D46"/>
    <w:rsid w:val="0087298D"/>
    <w:rsid w:val="00881AA5"/>
    <w:rsid w:val="008A6D67"/>
    <w:rsid w:val="008C4FFA"/>
    <w:rsid w:val="008D762B"/>
    <w:rsid w:val="0093467F"/>
    <w:rsid w:val="009360EC"/>
    <w:rsid w:val="0096784B"/>
    <w:rsid w:val="009A70C3"/>
    <w:rsid w:val="009D43B1"/>
    <w:rsid w:val="00A1532A"/>
    <w:rsid w:val="00A4494B"/>
    <w:rsid w:val="00A92B31"/>
    <w:rsid w:val="00AE3014"/>
    <w:rsid w:val="00B139E9"/>
    <w:rsid w:val="00B21D80"/>
    <w:rsid w:val="00B50479"/>
    <w:rsid w:val="00BD7DB3"/>
    <w:rsid w:val="00C1660F"/>
    <w:rsid w:val="00C41F8E"/>
    <w:rsid w:val="00C45453"/>
    <w:rsid w:val="00C57F9F"/>
    <w:rsid w:val="00C76F29"/>
    <w:rsid w:val="00C9733D"/>
    <w:rsid w:val="00CD4031"/>
    <w:rsid w:val="00D8083B"/>
    <w:rsid w:val="00DD74D2"/>
    <w:rsid w:val="00E803FE"/>
    <w:rsid w:val="00EB144F"/>
    <w:rsid w:val="00EB4010"/>
    <w:rsid w:val="00EF3B44"/>
    <w:rsid w:val="00F014D6"/>
    <w:rsid w:val="00F46819"/>
    <w:rsid w:val="00F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92C5F"/>
  <w14:defaultImageDpi w14:val="32767"/>
  <w15:chartTrackingRefBased/>
  <w15:docId w15:val="{E793A988-EE34-4405-B162-C493CFA7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39E9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B13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anywhere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roku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nationalcybercity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HanZawNy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%20Zaw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02E34AE-1782-4376-B2CF-BBC5B53685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resume.dotx</Template>
  <TotalTime>71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Zaw</dc:creator>
  <cp:keywords/>
  <dc:description/>
  <cp:lastModifiedBy>Han Zaw</cp:lastModifiedBy>
  <cp:revision>98</cp:revision>
  <cp:lastPrinted>2022-02-26T03:34:00Z</cp:lastPrinted>
  <dcterms:created xsi:type="dcterms:W3CDTF">2022-02-26T01:58:00Z</dcterms:created>
  <dcterms:modified xsi:type="dcterms:W3CDTF">2022-02-26T03:35:00Z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